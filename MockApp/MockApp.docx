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3291" w14:textId="77777777" w:rsidR="00C6554A" w:rsidRPr="008B5277" w:rsidRDefault="009F423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ZA" w:eastAsia="en-ZA"/>
        </w:rPr>
        <w:drawing>
          <wp:inline distT="0" distB="0" distL="0" distR="0" wp14:anchorId="3D2CC958" wp14:editId="7A34FFBE">
            <wp:extent cx="5354409" cy="522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Microsoft_Office_SharePoint_(2018–present).svg[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51" cy="52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14:paraId="33C8CBC7" w14:textId="77777777" w:rsidR="00C6554A" w:rsidRDefault="00D165A8" w:rsidP="00C6554A">
      <w:pPr>
        <w:pStyle w:val="Title"/>
      </w:pPr>
      <w:r>
        <w:t>SharePoint Dev</w:t>
      </w:r>
    </w:p>
    <w:p w14:paraId="393E68BC" w14:textId="77777777" w:rsidR="00C6554A" w:rsidRPr="00D5413C" w:rsidRDefault="00D165A8" w:rsidP="00C6554A">
      <w:pPr>
        <w:pStyle w:val="Subtitle"/>
      </w:pPr>
      <w:r>
        <w:t>Mockapp</w:t>
      </w:r>
    </w:p>
    <w:p w14:paraId="2A44CD2A" w14:textId="77777777" w:rsidR="00C6554A" w:rsidRDefault="00D165A8" w:rsidP="00C6554A">
      <w:pPr>
        <w:pStyle w:val="ContactInfo"/>
      </w:pPr>
      <w:r>
        <w:t>Intern</w:t>
      </w:r>
      <w:r w:rsidR="00C6554A">
        <w:br w:type="page"/>
      </w:r>
    </w:p>
    <w:p w14:paraId="2C7F8812" w14:textId="77777777" w:rsidR="00C6554A" w:rsidRDefault="00D165A8" w:rsidP="00C6554A">
      <w:pPr>
        <w:pStyle w:val="Heading1"/>
      </w:pPr>
      <w:r>
        <w:lastRenderedPageBreak/>
        <w:t>Introduction</w:t>
      </w:r>
    </w:p>
    <w:p w14:paraId="3393DCC7" w14:textId="77777777" w:rsidR="00C6554A" w:rsidRDefault="00D165A8" w:rsidP="00D165A8">
      <w:r>
        <w:t>An Intern MockApp</w:t>
      </w:r>
    </w:p>
    <w:p w14:paraId="4A8987A6" w14:textId="77777777" w:rsidR="00C6554A" w:rsidRDefault="00D165A8" w:rsidP="00D165A8">
      <w:pPr>
        <w:pStyle w:val="ListBullet"/>
        <w:numPr>
          <w:ilvl w:val="0"/>
          <w:numId w:val="1"/>
        </w:numPr>
      </w:pPr>
      <w:r>
        <w:t>We were handed an assignment to test our understanding and knowledge in PowerApps.</w:t>
      </w:r>
    </w:p>
    <w:p w14:paraId="1925BE7A" w14:textId="77777777" w:rsidR="00D165A8" w:rsidRDefault="00D165A8" w:rsidP="00D165A8">
      <w:pPr>
        <w:pStyle w:val="ListBullet"/>
        <w:numPr>
          <w:ilvl w:val="0"/>
          <w:numId w:val="1"/>
        </w:numPr>
      </w:pPr>
      <w:r>
        <w:t>We started leaning SharePoint which is a base of PowerApps (I think).</w:t>
      </w:r>
    </w:p>
    <w:p w14:paraId="5809199F" w14:textId="77777777" w:rsidR="009F423E" w:rsidRDefault="00D165A8" w:rsidP="009F423E">
      <w:pPr>
        <w:pStyle w:val="ListBullet"/>
        <w:numPr>
          <w:ilvl w:val="0"/>
          <w:numId w:val="1"/>
        </w:numPr>
      </w:pPr>
      <w:r>
        <w:t xml:space="preserve">In SharePoint we learned how to make </w:t>
      </w:r>
      <w:r w:rsidR="009F423E">
        <w:t>lists (data tables</w:t>
      </w:r>
      <w:r>
        <w:t>)</w:t>
      </w:r>
      <w:r w:rsidR="009F423E">
        <w:t>.</w:t>
      </w:r>
    </w:p>
    <w:p w14:paraId="7028D7A7" w14:textId="77777777" w:rsidR="009F423E" w:rsidRPr="00514122" w:rsidRDefault="009F423E" w:rsidP="009F423E">
      <w:pPr>
        <w:pStyle w:val="ListBullet"/>
        <w:numPr>
          <w:ilvl w:val="0"/>
          <w:numId w:val="1"/>
        </w:numPr>
      </w:pPr>
      <w:r>
        <w:t>We used the lists in PowerApps same way we connect to a database.</w:t>
      </w:r>
    </w:p>
    <w:p w14:paraId="69E61B46" w14:textId="77777777" w:rsidR="00C6554A" w:rsidRPr="00D5413C" w:rsidRDefault="009F423E" w:rsidP="009F423E">
      <w:pPr>
        <w:pStyle w:val="Heading1"/>
      </w:pPr>
      <w:r>
        <w:t>Development</w:t>
      </w:r>
    </w:p>
    <w:p w14:paraId="3BB14524" w14:textId="77777777" w:rsidR="002C74C0" w:rsidRDefault="009F423E" w:rsidP="009F423E">
      <w:r>
        <w:t xml:space="preserve">Our mentor, MR Ross, has been helping us through the development of the MockApp </w:t>
      </w:r>
    </w:p>
    <w:p w14:paraId="1AB64175" w14:textId="77777777" w:rsidR="009F423E" w:rsidRDefault="009F423E" w:rsidP="009F423E">
      <w:r>
        <w:t>We developed the same application in different ways. We are being trained to be Junior Developers in SharePoint.</w:t>
      </w:r>
    </w:p>
    <w:p w14:paraId="5CF9F500" w14:textId="77777777" w:rsidR="009F423E" w:rsidRDefault="009F423E" w:rsidP="009F423E"/>
    <w:p w14:paraId="7C38F67C" w14:textId="77777777" w:rsidR="009F423E" w:rsidRDefault="009F423E" w:rsidP="009F423E">
      <w:r>
        <w:t>My Application feature 6 screens which are:-</w:t>
      </w:r>
    </w:p>
    <w:p w14:paraId="3054EC0F" w14:textId="77777777" w:rsidR="009F423E" w:rsidRDefault="009F423E" w:rsidP="009F423E">
      <w:r>
        <w:t>HomeScreen – A welcome screen that displays the user name, a logout function and a button to carry on to the navigation screen which is nav.</w:t>
      </w:r>
    </w:p>
    <w:p w14:paraId="44F0BC69" w14:textId="77777777" w:rsidR="009F423E" w:rsidRDefault="009F423E" w:rsidP="009F423E">
      <w:r>
        <w:t>Nav – A screen that a user can navigate to 3 below screens.</w:t>
      </w:r>
    </w:p>
    <w:p w14:paraId="6278F47D" w14:textId="56B1573F" w:rsidR="009F423E" w:rsidRDefault="009F423E" w:rsidP="009F423E">
      <w:r>
        <w:t>Hours – This screen a user can add their own overtime</w:t>
      </w:r>
      <w:r w:rsidR="0098775B">
        <w:t xml:space="preserve"> hours as well as normal working hours for the day.</w:t>
      </w:r>
    </w:p>
    <w:p w14:paraId="55485246" w14:textId="45C13B58" w:rsidR="009F423E" w:rsidRDefault="009F423E" w:rsidP="009F423E">
      <w:r>
        <w:t>My Hours</w:t>
      </w:r>
      <w:r w:rsidR="0098775B">
        <w:t xml:space="preserve"> – This screen displays the users own hours and overtime hours, the user can also edit their own hours or delete</w:t>
      </w:r>
    </w:p>
    <w:p w14:paraId="528932BA" w14:textId="1FC614CE" w:rsidR="009F423E" w:rsidRDefault="009F423E" w:rsidP="009F423E">
      <w:r>
        <w:t>Overtime</w:t>
      </w:r>
      <w:r w:rsidR="0098775B">
        <w:t xml:space="preserve"> – Here the user views the number of overtime entries they’ve made (other functions not working according to logic implemented)</w:t>
      </w:r>
    </w:p>
    <w:p w14:paraId="746BE79A" w14:textId="17546729" w:rsidR="009F423E" w:rsidRDefault="009F423E" w:rsidP="009F423E">
      <w:r>
        <w:t>SuccessScreen</w:t>
      </w:r>
      <w:r w:rsidR="0098775B">
        <w:t xml:space="preserve"> – This is the screen the user will see after adding hours.</w:t>
      </w:r>
      <w:r w:rsidR="00AF0CC2">
        <w:t xml:space="preserve"> This screen navigates to HomeScreen</w:t>
      </w:r>
    </w:p>
    <w:p w14:paraId="6AA0FD92" w14:textId="77777777" w:rsidR="009F423E" w:rsidRDefault="009F423E" w:rsidP="009F423E"/>
    <w:sectPr w:rsidR="009F423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FA109" w14:textId="77777777" w:rsidR="00D165A8" w:rsidRDefault="00D165A8" w:rsidP="00C6554A">
      <w:pPr>
        <w:spacing w:before="0" w:after="0" w:line="240" w:lineRule="auto"/>
      </w:pPr>
      <w:r>
        <w:separator/>
      </w:r>
    </w:p>
  </w:endnote>
  <w:endnote w:type="continuationSeparator" w:id="0">
    <w:p w14:paraId="4FFCE461" w14:textId="77777777" w:rsidR="00D165A8" w:rsidRDefault="00D165A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8690" w14:textId="1381A8A0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95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18C00" w14:textId="77777777" w:rsidR="00D165A8" w:rsidRDefault="00D165A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9AC678" w14:textId="77777777" w:rsidR="00D165A8" w:rsidRDefault="00D165A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A8"/>
    <w:rsid w:val="00095497"/>
    <w:rsid w:val="002554CD"/>
    <w:rsid w:val="00293B83"/>
    <w:rsid w:val="002B4294"/>
    <w:rsid w:val="00333D0D"/>
    <w:rsid w:val="004C049F"/>
    <w:rsid w:val="005000E2"/>
    <w:rsid w:val="006A3CE7"/>
    <w:rsid w:val="00904501"/>
    <w:rsid w:val="0098775B"/>
    <w:rsid w:val="009F423E"/>
    <w:rsid w:val="00AF0CC2"/>
    <w:rsid w:val="00C6554A"/>
    <w:rsid w:val="00D165A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752A7B"/>
  <w15:chartTrackingRefBased/>
  <w15:docId w15:val="{3A2677BC-0257-4AD8-81E8-B9B5B5DA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lef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DB181A4D8604C8F763499E09D3259" ma:contentTypeVersion="12" ma:contentTypeDescription="Create a new document." ma:contentTypeScope="" ma:versionID="04f66a51f4b4d366f633724a6f5d2780">
  <xsd:schema xmlns:xsd="http://www.w3.org/2001/XMLSchema" xmlns:xs="http://www.w3.org/2001/XMLSchema" xmlns:p="http://schemas.microsoft.com/office/2006/metadata/properties" xmlns:ns1="http://schemas.microsoft.com/sharepoint/v3" xmlns:ns3="a5f0779b-083d-4ed4-9ffc-5553ee287f82" xmlns:ns4="366dfbab-0c3f-4e3d-863c-9fb86a198e0b" targetNamespace="http://schemas.microsoft.com/office/2006/metadata/properties" ma:root="true" ma:fieldsID="2b2ea9ddb79530b42a59fc577f28be3c" ns1:_="" ns3:_="" ns4:_="">
    <xsd:import namespace="http://schemas.microsoft.com/sharepoint/v3"/>
    <xsd:import namespace="a5f0779b-083d-4ed4-9ffc-5553ee287f82"/>
    <xsd:import namespace="366dfbab-0c3f-4e3d-863c-9fb86a198e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779b-083d-4ed4-9ffc-5553ee287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dfbab-0c3f-4e3d-863c-9fb86a198e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6701D4-132A-49C1-9F5F-C890F51E3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f0779b-083d-4ed4-9ffc-5553ee287f82"/>
    <ds:schemaRef ds:uri="366dfbab-0c3f-4e3d-863c-9fb86a198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9E46A-AB75-4877-BBB1-F1599FAA6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4E98A-D5F0-4385-A75B-FAC777253667}">
  <ds:schemaRefs>
    <ds:schemaRef ds:uri="http://schemas.microsoft.com/sharepoint/v3"/>
    <ds:schemaRef ds:uri="http://purl.org/dc/terms/"/>
    <ds:schemaRef ds:uri="366dfbab-0c3f-4e3d-863c-9fb86a198e0b"/>
    <ds:schemaRef ds:uri="http://purl.org/dc/elements/1.1/"/>
    <ds:schemaRef ds:uri="http://schemas.microsoft.com/office/2006/metadata/properties"/>
    <ds:schemaRef ds:uri="a5f0779b-083d-4ed4-9ffc-5553ee287f82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Mjuda Molefe</dc:creator>
  <cp:keywords/>
  <dc:description/>
  <cp:lastModifiedBy>Mjuda Molefe</cp:lastModifiedBy>
  <cp:revision>2</cp:revision>
  <dcterms:created xsi:type="dcterms:W3CDTF">2021-02-04T07:02:00Z</dcterms:created>
  <dcterms:modified xsi:type="dcterms:W3CDTF">2021-02-04T07:02:00Z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0x010100DDDDB181A4D8604C8F763499E09D3259</vt:lpwstr>
  </property>
</Properties>
</file>